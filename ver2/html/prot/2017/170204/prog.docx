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975" w:rsidRDefault="00B44975" w:rsidP="004E39E2"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4E39E2">
        <w:rPr>
          <w:rFonts w:ascii="Times New Roman" w:hAnsi="Times New Roman"/>
          <w:sz w:val="24"/>
          <w:szCs w:val="24"/>
        </w:rPr>
        <w:t>рограмма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B44975" w:rsidRDefault="00B44975" w:rsidP="004E39E2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3D5BE9">
        <w:rPr>
          <w:rFonts w:ascii="Times New Roman" w:hAnsi="Times New Roman"/>
          <w:sz w:val="24"/>
          <w:szCs w:val="24"/>
        </w:rPr>
        <w:t xml:space="preserve">Открытое первенство спортивной школы №1 по многоборью </w:t>
      </w:r>
    </w:p>
    <w:p w:rsidR="00B44975" w:rsidRDefault="00B44975" w:rsidP="004E39E2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3D5BE9">
        <w:rPr>
          <w:rFonts w:ascii="Times New Roman" w:hAnsi="Times New Roman"/>
          <w:sz w:val="24"/>
          <w:szCs w:val="24"/>
        </w:rPr>
        <w:t>по программе «Российская шиповка юных»</w:t>
      </w:r>
    </w:p>
    <w:p w:rsidR="00B44975" w:rsidRPr="003D5BE9" w:rsidRDefault="00B44975" w:rsidP="004E39E2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:rsidR="00B44975" w:rsidRPr="004E39E2" w:rsidRDefault="00B44975" w:rsidP="004E39E2"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Pr="004E39E2">
        <w:rPr>
          <w:rFonts w:ascii="Times New Roman" w:hAnsi="Times New Roman"/>
          <w:sz w:val="24"/>
          <w:szCs w:val="24"/>
        </w:rPr>
        <w:t>.02.201</w:t>
      </w:r>
      <w:r>
        <w:rPr>
          <w:rFonts w:ascii="Times New Roman" w:hAnsi="Times New Roman"/>
          <w:sz w:val="24"/>
          <w:szCs w:val="24"/>
        </w:rPr>
        <w:t>7</w:t>
      </w:r>
      <w:r w:rsidRPr="004E39E2">
        <w:rPr>
          <w:rFonts w:ascii="Times New Roman" w:hAnsi="Times New Roman"/>
          <w:sz w:val="24"/>
          <w:szCs w:val="24"/>
        </w:rPr>
        <w:t>г. (суббота)</w:t>
      </w:r>
    </w:p>
    <w:p w:rsidR="00B44975" w:rsidRPr="004E39E2" w:rsidRDefault="00B44975" w:rsidP="004E39E2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4E39E2">
        <w:rPr>
          <w:rFonts w:ascii="Times New Roman" w:hAnsi="Times New Roman"/>
          <w:sz w:val="24"/>
          <w:szCs w:val="24"/>
        </w:rPr>
        <w:t>Девочки и мальчики 200</w:t>
      </w:r>
      <w:r>
        <w:rPr>
          <w:rFonts w:ascii="Times New Roman" w:hAnsi="Times New Roman"/>
          <w:sz w:val="24"/>
          <w:szCs w:val="24"/>
        </w:rPr>
        <w:t>6</w:t>
      </w:r>
      <w:r w:rsidRPr="004E39E2">
        <w:rPr>
          <w:rFonts w:ascii="Times New Roman" w:hAnsi="Times New Roman"/>
          <w:sz w:val="24"/>
          <w:szCs w:val="24"/>
        </w:rPr>
        <w:t>-</w:t>
      </w:r>
      <w:smartTag w:uri="urn:schemas-microsoft-com:office:smarttags" w:element="metricconverter">
        <w:smartTagPr>
          <w:attr w:name="ProductID" w:val="2009 г"/>
        </w:smartTagPr>
        <w:r w:rsidRPr="004E39E2">
          <w:rPr>
            <w:rFonts w:ascii="Times New Roman" w:hAnsi="Times New Roman"/>
            <w:sz w:val="24"/>
            <w:szCs w:val="24"/>
          </w:rPr>
          <w:t>200</w:t>
        </w:r>
        <w:r>
          <w:rPr>
            <w:rFonts w:ascii="Times New Roman" w:hAnsi="Times New Roman"/>
            <w:sz w:val="24"/>
            <w:szCs w:val="24"/>
          </w:rPr>
          <w:t>9</w:t>
        </w:r>
        <w:r w:rsidRPr="004E39E2">
          <w:rPr>
            <w:rFonts w:ascii="Times New Roman" w:hAnsi="Times New Roman"/>
            <w:sz w:val="24"/>
            <w:szCs w:val="24"/>
          </w:rPr>
          <w:t xml:space="preserve"> г</w:t>
        </w:r>
      </w:smartTag>
      <w:r w:rsidRPr="004E39E2">
        <w:rPr>
          <w:rFonts w:ascii="Times New Roman" w:hAnsi="Times New Roman"/>
          <w:sz w:val="24"/>
          <w:szCs w:val="24"/>
        </w:rPr>
        <w:t>.р.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93"/>
        <w:gridCol w:w="5211"/>
      </w:tblGrid>
      <w:tr w:rsidR="00B44975" w:rsidRPr="004E39E2" w:rsidTr="00FD18C0">
        <w:trPr>
          <w:jc w:val="center"/>
        </w:trPr>
        <w:tc>
          <w:tcPr>
            <w:tcW w:w="2093" w:type="dxa"/>
          </w:tcPr>
          <w:p w:rsidR="00B44975" w:rsidRPr="004E39E2" w:rsidRDefault="00B44975" w:rsidP="004E39E2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время</w:t>
            </w:r>
          </w:p>
        </w:tc>
        <w:tc>
          <w:tcPr>
            <w:tcW w:w="5211" w:type="dxa"/>
          </w:tcPr>
          <w:p w:rsidR="00B44975" w:rsidRPr="004E39E2" w:rsidRDefault="00B44975" w:rsidP="004E39E2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вид</w:t>
            </w:r>
          </w:p>
        </w:tc>
      </w:tr>
      <w:tr w:rsidR="00B44975" w:rsidRPr="004E39E2" w:rsidTr="00FD18C0">
        <w:trPr>
          <w:jc w:val="center"/>
        </w:trPr>
        <w:tc>
          <w:tcPr>
            <w:tcW w:w="2093" w:type="dxa"/>
          </w:tcPr>
          <w:p w:rsidR="00B44975" w:rsidRPr="004E39E2" w:rsidRDefault="00B44975" w:rsidP="004E39E2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10.30</w:t>
            </w:r>
          </w:p>
        </w:tc>
        <w:tc>
          <w:tcPr>
            <w:tcW w:w="5211" w:type="dxa"/>
          </w:tcPr>
          <w:p w:rsidR="00B44975" w:rsidRPr="004E39E2" w:rsidRDefault="00B44975" w:rsidP="00737053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Парад открытия</w:t>
            </w:r>
          </w:p>
        </w:tc>
      </w:tr>
      <w:tr w:rsidR="00B44975" w:rsidRPr="004E39E2" w:rsidTr="00FD18C0">
        <w:trPr>
          <w:jc w:val="center"/>
        </w:trPr>
        <w:tc>
          <w:tcPr>
            <w:tcW w:w="2093" w:type="dxa"/>
          </w:tcPr>
          <w:p w:rsidR="00B44975" w:rsidRPr="004E39E2" w:rsidRDefault="00B44975" w:rsidP="004E39E2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10.40</w:t>
            </w:r>
          </w:p>
        </w:tc>
        <w:tc>
          <w:tcPr>
            <w:tcW w:w="5211" w:type="dxa"/>
          </w:tcPr>
          <w:p w:rsidR="00B44975" w:rsidRPr="004E39E2" w:rsidRDefault="00B44975" w:rsidP="00737053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 xml:space="preserve">Бег </w:t>
            </w:r>
            <w:smartTag w:uri="urn:schemas-microsoft-com:office:smarttags" w:element="metricconverter">
              <w:smartTagPr>
                <w:attr w:name="ProductID" w:val="60 метров"/>
              </w:smartTagPr>
              <w:r w:rsidRPr="004E39E2">
                <w:rPr>
                  <w:rFonts w:ascii="Times New Roman" w:hAnsi="Times New Roman"/>
                  <w:sz w:val="24"/>
                  <w:szCs w:val="24"/>
                </w:rPr>
                <w:t>60 метров</w:t>
              </w:r>
            </w:smartTag>
            <w:r w:rsidRPr="004E39E2">
              <w:rPr>
                <w:rFonts w:ascii="Times New Roman" w:hAnsi="Times New Roman"/>
                <w:sz w:val="24"/>
                <w:szCs w:val="24"/>
              </w:rPr>
              <w:t xml:space="preserve"> (девочки)</w:t>
            </w:r>
          </w:p>
        </w:tc>
      </w:tr>
      <w:tr w:rsidR="00B44975" w:rsidRPr="004E39E2" w:rsidTr="00FD18C0">
        <w:trPr>
          <w:jc w:val="center"/>
        </w:trPr>
        <w:tc>
          <w:tcPr>
            <w:tcW w:w="2093" w:type="dxa"/>
          </w:tcPr>
          <w:p w:rsidR="00B44975" w:rsidRPr="004E39E2" w:rsidRDefault="00B44975" w:rsidP="004E39E2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11.00</w:t>
            </w:r>
          </w:p>
        </w:tc>
        <w:tc>
          <w:tcPr>
            <w:tcW w:w="5211" w:type="dxa"/>
          </w:tcPr>
          <w:p w:rsidR="00B44975" w:rsidRPr="004E39E2" w:rsidRDefault="00B44975" w:rsidP="00737053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 xml:space="preserve">Бег </w:t>
            </w:r>
            <w:smartTag w:uri="urn:schemas-microsoft-com:office:smarttags" w:element="metricconverter">
              <w:smartTagPr>
                <w:attr w:name="ProductID" w:val="60 м"/>
              </w:smartTagPr>
              <w:r w:rsidRPr="004E39E2">
                <w:rPr>
                  <w:rFonts w:ascii="Times New Roman" w:hAnsi="Times New Roman"/>
                  <w:sz w:val="24"/>
                  <w:szCs w:val="24"/>
                </w:rPr>
                <w:t>60 м</w:t>
              </w:r>
            </w:smartTag>
            <w:r w:rsidRPr="004E39E2">
              <w:rPr>
                <w:rFonts w:ascii="Times New Roman" w:hAnsi="Times New Roman"/>
                <w:sz w:val="24"/>
                <w:szCs w:val="24"/>
              </w:rPr>
              <w:t xml:space="preserve"> (мальчики)</w:t>
            </w:r>
          </w:p>
        </w:tc>
      </w:tr>
      <w:tr w:rsidR="00B44975" w:rsidRPr="004E39E2" w:rsidTr="00FD18C0">
        <w:trPr>
          <w:jc w:val="center"/>
        </w:trPr>
        <w:tc>
          <w:tcPr>
            <w:tcW w:w="2093" w:type="dxa"/>
          </w:tcPr>
          <w:p w:rsidR="00B44975" w:rsidRPr="004E39E2" w:rsidRDefault="00B44975" w:rsidP="004E39E2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11.50</w:t>
            </w:r>
          </w:p>
        </w:tc>
        <w:tc>
          <w:tcPr>
            <w:tcW w:w="5211" w:type="dxa"/>
          </w:tcPr>
          <w:p w:rsidR="00B44975" w:rsidRPr="004E39E2" w:rsidRDefault="00B44975" w:rsidP="00737053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Прыжок в высоту (девочки и мальчики)</w:t>
            </w:r>
          </w:p>
        </w:tc>
      </w:tr>
      <w:tr w:rsidR="00B44975" w:rsidRPr="004E39E2" w:rsidTr="00FD18C0">
        <w:trPr>
          <w:jc w:val="center"/>
        </w:trPr>
        <w:tc>
          <w:tcPr>
            <w:tcW w:w="2093" w:type="dxa"/>
          </w:tcPr>
          <w:p w:rsidR="00B44975" w:rsidRPr="004E39E2" w:rsidRDefault="00B44975" w:rsidP="004E39E2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11.50</w:t>
            </w:r>
          </w:p>
        </w:tc>
        <w:tc>
          <w:tcPr>
            <w:tcW w:w="5211" w:type="dxa"/>
          </w:tcPr>
          <w:p w:rsidR="00B44975" w:rsidRPr="004E39E2" w:rsidRDefault="00B44975" w:rsidP="00737053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Прыжок в длину (девочки) 1 поток</w:t>
            </w:r>
          </w:p>
        </w:tc>
      </w:tr>
      <w:tr w:rsidR="00B44975" w:rsidRPr="004E39E2" w:rsidTr="00FD18C0">
        <w:trPr>
          <w:jc w:val="center"/>
        </w:trPr>
        <w:tc>
          <w:tcPr>
            <w:tcW w:w="2093" w:type="dxa"/>
          </w:tcPr>
          <w:p w:rsidR="00B44975" w:rsidRPr="004E39E2" w:rsidRDefault="00B44975" w:rsidP="004E39E2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12.30</w:t>
            </w:r>
          </w:p>
        </w:tc>
        <w:tc>
          <w:tcPr>
            <w:tcW w:w="5211" w:type="dxa"/>
          </w:tcPr>
          <w:p w:rsidR="00B44975" w:rsidRPr="004E39E2" w:rsidRDefault="00B44975" w:rsidP="00737053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2 поток</w:t>
            </w:r>
          </w:p>
        </w:tc>
      </w:tr>
      <w:tr w:rsidR="00B44975" w:rsidRPr="004E39E2" w:rsidTr="00FD18C0">
        <w:trPr>
          <w:jc w:val="center"/>
        </w:trPr>
        <w:tc>
          <w:tcPr>
            <w:tcW w:w="2093" w:type="dxa"/>
          </w:tcPr>
          <w:p w:rsidR="00B44975" w:rsidRPr="004E39E2" w:rsidRDefault="00B44975" w:rsidP="004E39E2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13.05</w:t>
            </w:r>
          </w:p>
        </w:tc>
        <w:tc>
          <w:tcPr>
            <w:tcW w:w="5211" w:type="dxa"/>
          </w:tcPr>
          <w:p w:rsidR="00B44975" w:rsidRPr="004E39E2" w:rsidRDefault="00B44975" w:rsidP="00737053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Прыжок в длину (мальчики) 1 поток</w:t>
            </w:r>
          </w:p>
        </w:tc>
      </w:tr>
      <w:tr w:rsidR="00B44975" w:rsidRPr="004E39E2" w:rsidTr="00FD18C0">
        <w:trPr>
          <w:jc w:val="center"/>
        </w:trPr>
        <w:tc>
          <w:tcPr>
            <w:tcW w:w="2093" w:type="dxa"/>
          </w:tcPr>
          <w:p w:rsidR="00B44975" w:rsidRPr="004E39E2" w:rsidRDefault="00B44975" w:rsidP="004E39E2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13.40</w:t>
            </w:r>
          </w:p>
        </w:tc>
        <w:tc>
          <w:tcPr>
            <w:tcW w:w="5211" w:type="dxa"/>
          </w:tcPr>
          <w:p w:rsidR="00B44975" w:rsidRPr="004E39E2" w:rsidRDefault="00B44975" w:rsidP="00737053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2 поток</w:t>
            </w:r>
          </w:p>
        </w:tc>
      </w:tr>
      <w:tr w:rsidR="00B44975" w:rsidRPr="004E39E2" w:rsidTr="00FD18C0">
        <w:trPr>
          <w:jc w:val="center"/>
        </w:trPr>
        <w:tc>
          <w:tcPr>
            <w:tcW w:w="2093" w:type="dxa"/>
          </w:tcPr>
          <w:p w:rsidR="00B44975" w:rsidRPr="004E39E2" w:rsidRDefault="00B44975" w:rsidP="004E39E2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14.15</w:t>
            </w:r>
          </w:p>
        </w:tc>
        <w:tc>
          <w:tcPr>
            <w:tcW w:w="5211" w:type="dxa"/>
          </w:tcPr>
          <w:p w:rsidR="00B44975" w:rsidRPr="004E39E2" w:rsidRDefault="00B44975" w:rsidP="00737053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 xml:space="preserve">Бег </w:t>
            </w:r>
            <w:smartTag w:uri="urn:schemas-microsoft-com:office:smarttags" w:element="metricconverter">
              <w:smartTagPr>
                <w:attr w:name="ProductID" w:val="600 метров"/>
              </w:smartTagPr>
              <w:r w:rsidRPr="004E39E2">
                <w:rPr>
                  <w:rFonts w:ascii="Times New Roman" w:hAnsi="Times New Roman"/>
                  <w:sz w:val="24"/>
                  <w:szCs w:val="24"/>
                </w:rPr>
                <w:t>600 метров</w:t>
              </w:r>
            </w:smartTag>
            <w:r w:rsidRPr="004E39E2">
              <w:rPr>
                <w:rFonts w:ascii="Times New Roman" w:hAnsi="Times New Roman"/>
                <w:sz w:val="24"/>
                <w:szCs w:val="24"/>
              </w:rPr>
              <w:t xml:space="preserve"> (девочки)</w:t>
            </w:r>
          </w:p>
        </w:tc>
      </w:tr>
      <w:tr w:rsidR="00B44975" w:rsidRPr="004E39E2" w:rsidTr="00FD18C0">
        <w:trPr>
          <w:jc w:val="center"/>
        </w:trPr>
        <w:tc>
          <w:tcPr>
            <w:tcW w:w="2093" w:type="dxa"/>
          </w:tcPr>
          <w:p w:rsidR="00B44975" w:rsidRPr="004E39E2" w:rsidRDefault="00B44975" w:rsidP="004E39E2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14.30</w:t>
            </w:r>
          </w:p>
        </w:tc>
        <w:tc>
          <w:tcPr>
            <w:tcW w:w="5211" w:type="dxa"/>
          </w:tcPr>
          <w:p w:rsidR="00B44975" w:rsidRPr="004E39E2" w:rsidRDefault="00B44975" w:rsidP="00737053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 xml:space="preserve">Бег </w:t>
            </w:r>
            <w:smartTag w:uri="urn:schemas-microsoft-com:office:smarttags" w:element="metricconverter">
              <w:smartTagPr>
                <w:attr w:name="ProductID" w:val="600 метров"/>
              </w:smartTagPr>
              <w:r w:rsidRPr="004E39E2">
                <w:rPr>
                  <w:rFonts w:ascii="Times New Roman" w:hAnsi="Times New Roman"/>
                  <w:sz w:val="24"/>
                  <w:szCs w:val="24"/>
                </w:rPr>
                <w:t>600 метров</w:t>
              </w:r>
            </w:smartTag>
            <w:r w:rsidRPr="004E39E2">
              <w:rPr>
                <w:rFonts w:ascii="Times New Roman" w:hAnsi="Times New Roman"/>
                <w:sz w:val="24"/>
                <w:szCs w:val="24"/>
              </w:rPr>
              <w:t xml:space="preserve"> (мальчики)</w:t>
            </w:r>
          </w:p>
        </w:tc>
      </w:tr>
      <w:tr w:rsidR="00B44975" w:rsidRPr="004E39E2" w:rsidTr="00FD18C0">
        <w:trPr>
          <w:jc w:val="center"/>
        </w:trPr>
        <w:tc>
          <w:tcPr>
            <w:tcW w:w="2093" w:type="dxa"/>
          </w:tcPr>
          <w:p w:rsidR="00B44975" w:rsidRPr="004E39E2" w:rsidRDefault="00B44975" w:rsidP="004E39E2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15.00</w:t>
            </w:r>
          </w:p>
        </w:tc>
        <w:tc>
          <w:tcPr>
            <w:tcW w:w="5211" w:type="dxa"/>
          </w:tcPr>
          <w:p w:rsidR="00B44975" w:rsidRPr="004E39E2" w:rsidRDefault="00B44975" w:rsidP="00737053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 xml:space="preserve">Эстафета 4 х </w:t>
            </w:r>
            <w:smartTag w:uri="urn:schemas-microsoft-com:office:smarttags" w:element="metricconverter">
              <w:smartTagPr>
                <w:attr w:name="ProductID" w:val="100 метров"/>
              </w:smartTagPr>
              <w:r w:rsidRPr="004E39E2">
                <w:rPr>
                  <w:rFonts w:ascii="Times New Roman" w:hAnsi="Times New Roman"/>
                  <w:sz w:val="24"/>
                  <w:szCs w:val="24"/>
                </w:rPr>
                <w:t>100 метров</w:t>
              </w:r>
            </w:smartTag>
            <w:r w:rsidRPr="004E39E2">
              <w:rPr>
                <w:rFonts w:ascii="Times New Roman" w:hAnsi="Times New Roman"/>
                <w:sz w:val="24"/>
                <w:szCs w:val="24"/>
              </w:rPr>
              <w:t xml:space="preserve"> (девочки)</w:t>
            </w:r>
          </w:p>
        </w:tc>
      </w:tr>
      <w:tr w:rsidR="00B44975" w:rsidRPr="004E39E2" w:rsidTr="00FD18C0">
        <w:trPr>
          <w:jc w:val="center"/>
        </w:trPr>
        <w:tc>
          <w:tcPr>
            <w:tcW w:w="2093" w:type="dxa"/>
          </w:tcPr>
          <w:p w:rsidR="00B44975" w:rsidRPr="004E39E2" w:rsidRDefault="00B44975" w:rsidP="004E39E2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15.15</w:t>
            </w:r>
          </w:p>
        </w:tc>
        <w:tc>
          <w:tcPr>
            <w:tcW w:w="5211" w:type="dxa"/>
          </w:tcPr>
          <w:p w:rsidR="00B44975" w:rsidRPr="004E39E2" w:rsidRDefault="00B44975" w:rsidP="00737053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 xml:space="preserve">Эстафета 4 х </w:t>
            </w:r>
            <w:smartTag w:uri="urn:schemas-microsoft-com:office:smarttags" w:element="metricconverter">
              <w:smartTagPr>
                <w:attr w:name="ProductID" w:val="100 метров"/>
              </w:smartTagPr>
              <w:r w:rsidRPr="004E39E2">
                <w:rPr>
                  <w:rFonts w:ascii="Times New Roman" w:hAnsi="Times New Roman"/>
                  <w:sz w:val="24"/>
                  <w:szCs w:val="24"/>
                </w:rPr>
                <w:t>100 метров</w:t>
              </w:r>
            </w:smartTag>
            <w:r w:rsidRPr="004E39E2">
              <w:rPr>
                <w:rFonts w:ascii="Times New Roman" w:hAnsi="Times New Roman"/>
                <w:sz w:val="24"/>
                <w:szCs w:val="24"/>
              </w:rPr>
              <w:t xml:space="preserve"> (мальчики)</w:t>
            </w:r>
          </w:p>
        </w:tc>
      </w:tr>
      <w:tr w:rsidR="00B44975" w:rsidRPr="004E39E2" w:rsidTr="00FD18C0">
        <w:trPr>
          <w:jc w:val="center"/>
        </w:trPr>
        <w:tc>
          <w:tcPr>
            <w:tcW w:w="2093" w:type="dxa"/>
          </w:tcPr>
          <w:p w:rsidR="00B44975" w:rsidRPr="004E39E2" w:rsidRDefault="00B44975" w:rsidP="004E39E2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15.30 </w:t>
            </w:r>
          </w:p>
        </w:tc>
        <w:tc>
          <w:tcPr>
            <w:tcW w:w="5211" w:type="dxa"/>
          </w:tcPr>
          <w:p w:rsidR="00B44975" w:rsidRPr="004E39E2" w:rsidRDefault="00B44975" w:rsidP="00737053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Награждение </w:t>
            </w:r>
          </w:p>
        </w:tc>
      </w:tr>
    </w:tbl>
    <w:p w:rsidR="00B44975" w:rsidRPr="004E39E2" w:rsidRDefault="00B44975" w:rsidP="004E39E2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:rsidR="00B44975" w:rsidRPr="004E39E2" w:rsidRDefault="00B44975" w:rsidP="004E39E2"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Pr="004E39E2">
        <w:rPr>
          <w:rFonts w:ascii="Times New Roman" w:hAnsi="Times New Roman"/>
          <w:sz w:val="24"/>
          <w:szCs w:val="24"/>
        </w:rPr>
        <w:t>.02.201</w:t>
      </w:r>
      <w:r>
        <w:rPr>
          <w:rFonts w:ascii="Times New Roman" w:hAnsi="Times New Roman"/>
          <w:sz w:val="24"/>
          <w:szCs w:val="24"/>
        </w:rPr>
        <w:t>7</w:t>
      </w:r>
      <w:r w:rsidRPr="004E39E2">
        <w:rPr>
          <w:rFonts w:ascii="Times New Roman" w:hAnsi="Times New Roman"/>
          <w:sz w:val="24"/>
          <w:szCs w:val="24"/>
        </w:rPr>
        <w:t xml:space="preserve"> г. (воскресенье)</w:t>
      </w:r>
    </w:p>
    <w:p w:rsidR="00B44975" w:rsidRPr="004E39E2" w:rsidRDefault="00B44975" w:rsidP="004E39E2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4E39E2">
        <w:rPr>
          <w:rFonts w:ascii="Times New Roman" w:hAnsi="Times New Roman"/>
          <w:sz w:val="24"/>
          <w:szCs w:val="24"/>
        </w:rPr>
        <w:t>Девочки и мальчики 200</w:t>
      </w:r>
      <w:r>
        <w:rPr>
          <w:rFonts w:ascii="Times New Roman" w:hAnsi="Times New Roman"/>
          <w:sz w:val="24"/>
          <w:szCs w:val="24"/>
        </w:rPr>
        <w:t>4</w:t>
      </w:r>
      <w:r w:rsidRPr="004E39E2">
        <w:rPr>
          <w:rFonts w:ascii="Times New Roman" w:hAnsi="Times New Roman"/>
          <w:sz w:val="24"/>
          <w:szCs w:val="24"/>
        </w:rPr>
        <w:t>-</w:t>
      </w:r>
      <w:smartTag w:uri="urn:schemas-microsoft-com:office:smarttags" w:element="metricconverter">
        <w:smartTagPr>
          <w:attr w:name="ProductID" w:val="2005 г"/>
        </w:smartTagPr>
        <w:r w:rsidRPr="004E39E2">
          <w:rPr>
            <w:rFonts w:ascii="Times New Roman" w:hAnsi="Times New Roman"/>
            <w:sz w:val="24"/>
            <w:szCs w:val="24"/>
          </w:rPr>
          <w:t>200</w:t>
        </w:r>
        <w:r>
          <w:rPr>
            <w:rFonts w:ascii="Times New Roman" w:hAnsi="Times New Roman"/>
            <w:sz w:val="24"/>
            <w:szCs w:val="24"/>
          </w:rPr>
          <w:t>5</w:t>
        </w:r>
        <w:r w:rsidRPr="004E39E2">
          <w:rPr>
            <w:rFonts w:ascii="Times New Roman" w:hAnsi="Times New Roman"/>
            <w:sz w:val="24"/>
            <w:szCs w:val="24"/>
          </w:rPr>
          <w:t xml:space="preserve"> г</w:t>
        </w:r>
      </w:smartTag>
      <w:r w:rsidRPr="004E39E2">
        <w:rPr>
          <w:rFonts w:ascii="Times New Roman" w:hAnsi="Times New Roman"/>
          <w:sz w:val="24"/>
          <w:szCs w:val="24"/>
        </w:rPr>
        <w:t>.р.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93"/>
        <w:gridCol w:w="5211"/>
      </w:tblGrid>
      <w:tr w:rsidR="00B44975" w:rsidRPr="004E39E2" w:rsidTr="00FD18C0">
        <w:trPr>
          <w:jc w:val="center"/>
        </w:trPr>
        <w:tc>
          <w:tcPr>
            <w:tcW w:w="2093" w:type="dxa"/>
          </w:tcPr>
          <w:p w:rsidR="00B44975" w:rsidRPr="004E39E2" w:rsidRDefault="00B44975" w:rsidP="004E39E2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время</w:t>
            </w:r>
          </w:p>
        </w:tc>
        <w:tc>
          <w:tcPr>
            <w:tcW w:w="5211" w:type="dxa"/>
          </w:tcPr>
          <w:p w:rsidR="00B44975" w:rsidRPr="004E39E2" w:rsidRDefault="00B44975" w:rsidP="004E39E2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вид</w:t>
            </w:r>
          </w:p>
        </w:tc>
      </w:tr>
      <w:tr w:rsidR="00B44975" w:rsidRPr="004E39E2" w:rsidTr="00FD18C0">
        <w:trPr>
          <w:jc w:val="center"/>
        </w:trPr>
        <w:tc>
          <w:tcPr>
            <w:tcW w:w="2093" w:type="dxa"/>
          </w:tcPr>
          <w:p w:rsidR="00B44975" w:rsidRPr="004E39E2" w:rsidRDefault="00B44975" w:rsidP="004E39E2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10.30</w:t>
            </w:r>
          </w:p>
        </w:tc>
        <w:tc>
          <w:tcPr>
            <w:tcW w:w="5211" w:type="dxa"/>
          </w:tcPr>
          <w:p w:rsidR="00B44975" w:rsidRPr="004E39E2" w:rsidRDefault="00B44975" w:rsidP="00737053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 xml:space="preserve">Бег </w:t>
            </w:r>
            <w:smartTag w:uri="urn:schemas-microsoft-com:office:smarttags" w:element="metricconverter">
              <w:smartTagPr>
                <w:attr w:name="ProductID" w:val="100 метров"/>
              </w:smartTagPr>
              <w:r w:rsidRPr="004E39E2">
                <w:rPr>
                  <w:rFonts w:ascii="Times New Roman" w:hAnsi="Times New Roman"/>
                  <w:sz w:val="24"/>
                  <w:szCs w:val="24"/>
                </w:rPr>
                <w:t>60 метров</w:t>
              </w:r>
            </w:smartTag>
            <w:r w:rsidRPr="004E39E2">
              <w:rPr>
                <w:rFonts w:ascii="Times New Roman" w:hAnsi="Times New Roman"/>
                <w:sz w:val="24"/>
                <w:szCs w:val="24"/>
              </w:rPr>
              <w:t xml:space="preserve"> (девочки)</w:t>
            </w:r>
          </w:p>
        </w:tc>
      </w:tr>
      <w:tr w:rsidR="00B44975" w:rsidRPr="004E39E2" w:rsidTr="00FD18C0">
        <w:trPr>
          <w:jc w:val="center"/>
        </w:trPr>
        <w:tc>
          <w:tcPr>
            <w:tcW w:w="2093" w:type="dxa"/>
          </w:tcPr>
          <w:p w:rsidR="00B44975" w:rsidRPr="004E39E2" w:rsidRDefault="00B44975" w:rsidP="004E39E2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10.50</w:t>
            </w:r>
          </w:p>
        </w:tc>
        <w:tc>
          <w:tcPr>
            <w:tcW w:w="5211" w:type="dxa"/>
          </w:tcPr>
          <w:p w:rsidR="00B44975" w:rsidRPr="004E39E2" w:rsidRDefault="00B44975" w:rsidP="00737053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 xml:space="preserve">Бег </w:t>
            </w:r>
            <w:smartTag w:uri="urn:schemas-microsoft-com:office:smarttags" w:element="metricconverter">
              <w:smartTagPr>
                <w:attr w:name="ProductID" w:val="100 метров"/>
              </w:smartTagPr>
              <w:r w:rsidRPr="004E39E2">
                <w:rPr>
                  <w:rFonts w:ascii="Times New Roman" w:hAnsi="Times New Roman"/>
                  <w:sz w:val="24"/>
                  <w:szCs w:val="24"/>
                </w:rPr>
                <w:t>60 м</w:t>
              </w:r>
            </w:smartTag>
            <w:r w:rsidRPr="004E39E2">
              <w:rPr>
                <w:rFonts w:ascii="Times New Roman" w:hAnsi="Times New Roman"/>
                <w:sz w:val="24"/>
                <w:szCs w:val="24"/>
              </w:rPr>
              <w:t xml:space="preserve"> (мальчики)</w:t>
            </w:r>
          </w:p>
        </w:tc>
      </w:tr>
      <w:tr w:rsidR="00B44975" w:rsidRPr="004E39E2" w:rsidTr="00FD18C0">
        <w:trPr>
          <w:jc w:val="center"/>
        </w:trPr>
        <w:tc>
          <w:tcPr>
            <w:tcW w:w="2093" w:type="dxa"/>
          </w:tcPr>
          <w:p w:rsidR="00B44975" w:rsidRPr="004E39E2" w:rsidRDefault="00B44975" w:rsidP="004E39E2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11.20</w:t>
            </w:r>
          </w:p>
        </w:tc>
        <w:tc>
          <w:tcPr>
            <w:tcW w:w="5211" w:type="dxa"/>
          </w:tcPr>
          <w:p w:rsidR="00B44975" w:rsidRPr="004E39E2" w:rsidRDefault="00B44975" w:rsidP="00737053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Прыжок в высоту (девочки и мальчики)</w:t>
            </w:r>
          </w:p>
        </w:tc>
      </w:tr>
      <w:tr w:rsidR="00B44975" w:rsidRPr="004E39E2" w:rsidTr="00FD18C0">
        <w:trPr>
          <w:jc w:val="center"/>
        </w:trPr>
        <w:tc>
          <w:tcPr>
            <w:tcW w:w="2093" w:type="dxa"/>
          </w:tcPr>
          <w:p w:rsidR="00B44975" w:rsidRPr="004E39E2" w:rsidRDefault="00B44975" w:rsidP="004E39E2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11.30</w:t>
            </w:r>
          </w:p>
        </w:tc>
        <w:tc>
          <w:tcPr>
            <w:tcW w:w="5211" w:type="dxa"/>
          </w:tcPr>
          <w:p w:rsidR="00B44975" w:rsidRPr="004E39E2" w:rsidRDefault="00B44975" w:rsidP="00737053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Прыжок в длину (девочки)1 поток</w:t>
            </w:r>
          </w:p>
        </w:tc>
      </w:tr>
      <w:tr w:rsidR="00B44975" w:rsidRPr="004E39E2" w:rsidTr="00FD18C0">
        <w:trPr>
          <w:jc w:val="center"/>
        </w:trPr>
        <w:tc>
          <w:tcPr>
            <w:tcW w:w="2093" w:type="dxa"/>
          </w:tcPr>
          <w:p w:rsidR="00B44975" w:rsidRPr="004E39E2" w:rsidRDefault="00B44975" w:rsidP="004E39E2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12.05</w:t>
            </w:r>
          </w:p>
        </w:tc>
        <w:tc>
          <w:tcPr>
            <w:tcW w:w="5211" w:type="dxa"/>
          </w:tcPr>
          <w:p w:rsidR="00B44975" w:rsidRPr="004E39E2" w:rsidRDefault="00B44975" w:rsidP="00737053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Девочки </w:t>
            </w:r>
            <w:r w:rsidRPr="004E39E2">
              <w:rPr>
                <w:rFonts w:ascii="Times New Roman" w:hAnsi="Times New Roman"/>
                <w:sz w:val="24"/>
                <w:szCs w:val="24"/>
              </w:rPr>
              <w:t>2 поток</w:t>
            </w:r>
          </w:p>
        </w:tc>
      </w:tr>
      <w:tr w:rsidR="00B44975" w:rsidRPr="004E39E2" w:rsidTr="00FD18C0">
        <w:trPr>
          <w:jc w:val="center"/>
        </w:trPr>
        <w:tc>
          <w:tcPr>
            <w:tcW w:w="2093" w:type="dxa"/>
          </w:tcPr>
          <w:p w:rsidR="00B44975" w:rsidRPr="004E39E2" w:rsidRDefault="00B44975" w:rsidP="004E39E2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12.40</w:t>
            </w:r>
          </w:p>
        </w:tc>
        <w:tc>
          <w:tcPr>
            <w:tcW w:w="5211" w:type="dxa"/>
          </w:tcPr>
          <w:p w:rsidR="00B44975" w:rsidRPr="004E39E2" w:rsidRDefault="00B44975" w:rsidP="00737053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Прыжок в длину (мальчики) 1 поток</w:t>
            </w:r>
          </w:p>
        </w:tc>
      </w:tr>
      <w:tr w:rsidR="00B44975" w:rsidRPr="004E39E2" w:rsidTr="00FD18C0">
        <w:trPr>
          <w:jc w:val="center"/>
        </w:trPr>
        <w:tc>
          <w:tcPr>
            <w:tcW w:w="2093" w:type="dxa"/>
          </w:tcPr>
          <w:p w:rsidR="00B44975" w:rsidRPr="004E39E2" w:rsidRDefault="00B44975" w:rsidP="004E39E2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13.15</w:t>
            </w:r>
          </w:p>
        </w:tc>
        <w:tc>
          <w:tcPr>
            <w:tcW w:w="5211" w:type="dxa"/>
          </w:tcPr>
          <w:p w:rsidR="00B44975" w:rsidRPr="004E39E2" w:rsidRDefault="00B44975" w:rsidP="00737053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Мальчики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E39E2">
              <w:rPr>
                <w:rFonts w:ascii="Times New Roman" w:hAnsi="Times New Roman"/>
                <w:sz w:val="24"/>
                <w:szCs w:val="24"/>
              </w:rPr>
              <w:t xml:space="preserve"> 2 поток</w:t>
            </w:r>
          </w:p>
        </w:tc>
      </w:tr>
      <w:tr w:rsidR="00B44975" w:rsidRPr="004E39E2" w:rsidTr="00FD18C0">
        <w:trPr>
          <w:jc w:val="center"/>
        </w:trPr>
        <w:tc>
          <w:tcPr>
            <w:tcW w:w="2093" w:type="dxa"/>
          </w:tcPr>
          <w:p w:rsidR="00B44975" w:rsidRPr="004E39E2" w:rsidRDefault="00B44975" w:rsidP="004E39E2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13.55</w:t>
            </w:r>
          </w:p>
        </w:tc>
        <w:tc>
          <w:tcPr>
            <w:tcW w:w="5211" w:type="dxa"/>
          </w:tcPr>
          <w:p w:rsidR="00B44975" w:rsidRPr="004E39E2" w:rsidRDefault="00B44975" w:rsidP="00737053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 xml:space="preserve">Бег </w:t>
            </w:r>
            <w:smartTag w:uri="urn:schemas-microsoft-com:office:smarttags" w:element="metricconverter">
              <w:smartTagPr>
                <w:attr w:name="ProductID" w:val="100 метров"/>
              </w:smartTagPr>
              <w:r w:rsidRPr="004E39E2">
                <w:rPr>
                  <w:rFonts w:ascii="Times New Roman" w:hAnsi="Times New Roman"/>
                  <w:sz w:val="24"/>
                  <w:szCs w:val="24"/>
                </w:rPr>
                <w:t>600 метров</w:t>
              </w:r>
            </w:smartTag>
            <w:r w:rsidRPr="004E39E2">
              <w:rPr>
                <w:rFonts w:ascii="Times New Roman" w:hAnsi="Times New Roman"/>
                <w:sz w:val="24"/>
                <w:szCs w:val="24"/>
              </w:rPr>
              <w:t xml:space="preserve"> (девочки)</w:t>
            </w:r>
          </w:p>
        </w:tc>
      </w:tr>
      <w:tr w:rsidR="00B44975" w:rsidRPr="004E39E2" w:rsidTr="00FD18C0">
        <w:trPr>
          <w:jc w:val="center"/>
        </w:trPr>
        <w:tc>
          <w:tcPr>
            <w:tcW w:w="2093" w:type="dxa"/>
          </w:tcPr>
          <w:p w:rsidR="00B44975" w:rsidRPr="004E39E2" w:rsidRDefault="00B44975" w:rsidP="004E39E2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14.15</w:t>
            </w:r>
          </w:p>
        </w:tc>
        <w:tc>
          <w:tcPr>
            <w:tcW w:w="5211" w:type="dxa"/>
          </w:tcPr>
          <w:p w:rsidR="00B44975" w:rsidRPr="004E39E2" w:rsidRDefault="00B44975" w:rsidP="00737053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 xml:space="preserve">Бег </w:t>
            </w:r>
            <w:smartTag w:uri="urn:schemas-microsoft-com:office:smarttags" w:element="metricconverter">
              <w:smartTagPr>
                <w:attr w:name="ProductID" w:val="100 метров"/>
              </w:smartTagPr>
              <w:r w:rsidRPr="004E39E2">
                <w:rPr>
                  <w:rFonts w:ascii="Times New Roman" w:hAnsi="Times New Roman"/>
                  <w:sz w:val="24"/>
                  <w:szCs w:val="24"/>
                </w:rPr>
                <w:t>600 метров</w:t>
              </w:r>
            </w:smartTag>
            <w:r w:rsidRPr="004E39E2">
              <w:rPr>
                <w:rFonts w:ascii="Times New Roman" w:hAnsi="Times New Roman"/>
                <w:sz w:val="24"/>
                <w:szCs w:val="24"/>
              </w:rPr>
              <w:t xml:space="preserve"> (мальчики)</w:t>
            </w:r>
          </w:p>
        </w:tc>
      </w:tr>
      <w:tr w:rsidR="00B44975" w:rsidRPr="004E39E2" w:rsidTr="00FD18C0">
        <w:trPr>
          <w:jc w:val="center"/>
        </w:trPr>
        <w:tc>
          <w:tcPr>
            <w:tcW w:w="2093" w:type="dxa"/>
          </w:tcPr>
          <w:p w:rsidR="00B44975" w:rsidRPr="004E39E2" w:rsidRDefault="00B44975" w:rsidP="004E39E2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14.40</w:t>
            </w:r>
          </w:p>
        </w:tc>
        <w:tc>
          <w:tcPr>
            <w:tcW w:w="5211" w:type="dxa"/>
          </w:tcPr>
          <w:p w:rsidR="00B44975" w:rsidRPr="004E39E2" w:rsidRDefault="00B44975" w:rsidP="00737053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 xml:space="preserve">Эстафета 4 х </w:t>
            </w:r>
            <w:smartTag w:uri="urn:schemas-microsoft-com:office:smarttags" w:element="metricconverter">
              <w:smartTagPr>
                <w:attr w:name="ProductID" w:val="100 метров"/>
              </w:smartTagPr>
              <w:r w:rsidRPr="004E39E2">
                <w:rPr>
                  <w:rFonts w:ascii="Times New Roman" w:hAnsi="Times New Roman"/>
                  <w:sz w:val="24"/>
                  <w:szCs w:val="24"/>
                </w:rPr>
                <w:t>100 метров</w:t>
              </w:r>
            </w:smartTag>
            <w:r w:rsidRPr="004E39E2">
              <w:rPr>
                <w:rFonts w:ascii="Times New Roman" w:hAnsi="Times New Roman"/>
                <w:sz w:val="24"/>
                <w:szCs w:val="24"/>
              </w:rPr>
              <w:t xml:space="preserve"> (девочки)</w:t>
            </w:r>
          </w:p>
        </w:tc>
      </w:tr>
      <w:tr w:rsidR="00B44975" w:rsidRPr="004E39E2" w:rsidTr="00FD18C0">
        <w:trPr>
          <w:jc w:val="center"/>
        </w:trPr>
        <w:tc>
          <w:tcPr>
            <w:tcW w:w="2093" w:type="dxa"/>
          </w:tcPr>
          <w:p w:rsidR="00B44975" w:rsidRPr="004E39E2" w:rsidRDefault="00B44975" w:rsidP="004E39E2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14.50</w:t>
            </w:r>
          </w:p>
        </w:tc>
        <w:tc>
          <w:tcPr>
            <w:tcW w:w="5211" w:type="dxa"/>
          </w:tcPr>
          <w:p w:rsidR="00B44975" w:rsidRPr="004E39E2" w:rsidRDefault="00B44975" w:rsidP="00737053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 xml:space="preserve">Эстафета 4 х </w:t>
            </w:r>
            <w:smartTag w:uri="urn:schemas-microsoft-com:office:smarttags" w:element="metricconverter">
              <w:smartTagPr>
                <w:attr w:name="ProductID" w:val="100 метров"/>
              </w:smartTagPr>
              <w:r w:rsidRPr="004E39E2">
                <w:rPr>
                  <w:rFonts w:ascii="Times New Roman" w:hAnsi="Times New Roman"/>
                  <w:sz w:val="24"/>
                  <w:szCs w:val="24"/>
                </w:rPr>
                <w:t>100 метров</w:t>
              </w:r>
            </w:smartTag>
            <w:r w:rsidRPr="004E39E2">
              <w:rPr>
                <w:rFonts w:ascii="Times New Roman" w:hAnsi="Times New Roman"/>
                <w:sz w:val="24"/>
                <w:szCs w:val="24"/>
              </w:rPr>
              <w:t xml:space="preserve"> (мальчики)</w:t>
            </w:r>
          </w:p>
        </w:tc>
      </w:tr>
      <w:tr w:rsidR="00B44975" w:rsidRPr="004E39E2" w:rsidTr="00FD18C0">
        <w:trPr>
          <w:jc w:val="center"/>
        </w:trPr>
        <w:tc>
          <w:tcPr>
            <w:tcW w:w="2093" w:type="dxa"/>
          </w:tcPr>
          <w:p w:rsidR="00B44975" w:rsidRPr="004E39E2" w:rsidRDefault="00B44975" w:rsidP="004E39E2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15.15 </w:t>
            </w:r>
          </w:p>
        </w:tc>
        <w:tc>
          <w:tcPr>
            <w:tcW w:w="5211" w:type="dxa"/>
          </w:tcPr>
          <w:p w:rsidR="00B44975" w:rsidRPr="004E39E2" w:rsidRDefault="00B44975" w:rsidP="00737053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Награждение </w:t>
            </w:r>
          </w:p>
        </w:tc>
      </w:tr>
    </w:tbl>
    <w:p w:rsidR="00B44975" w:rsidRPr="004E39E2" w:rsidRDefault="00B44975" w:rsidP="004E39E2">
      <w:pPr>
        <w:pStyle w:val="NoSpacing"/>
        <w:rPr>
          <w:rFonts w:ascii="Times New Roman" w:hAnsi="Times New Roman"/>
          <w:sz w:val="24"/>
          <w:szCs w:val="24"/>
        </w:rPr>
      </w:pPr>
    </w:p>
    <w:p w:rsidR="00B44975" w:rsidRDefault="00B44975" w:rsidP="004E39E2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:rsidR="00B44975" w:rsidRDefault="00B44975" w:rsidP="004E39E2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:rsidR="00B44975" w:rsidRDefault="00B44975" w:rsidP="004E39E2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:rsidR="00B44975" w:rsidRDefault="00B44975" w:rsidP="004E39E2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:rsidR="00B44975" w:rsidRDefault="00B44975" w:rsidP="004E39E2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:rsidR="00B44975" w:rsidRDefault="00B44975" w:rsidP="004E39E2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:rsidR="00B44975" w:rsidRDefault="00B44975" w:rsidP="004E39E2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:rsidR="00B44975" w:rsidRDefault="00B44975" w:rsidP="004E39E2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:rsidR="00B44975" w:rsidRDefault="00B44975" w:rsidP="004E39E2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:rsidR="00B44975" w:rsidRDefault="00B44975" w:rsidP="004E39E2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:rsidR="00B44975" w:rsidRDefault="00B44975" w:rsidP="004E39E2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:rsidR="00B44975" w:rsidRDefault="00B44975" w:rsidP="004E39E2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:rsidR="00B44975" w:rsidRDefault="00B44975" w:rsidP="004E39E2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:rsidR="00B44975" w:rsidRDefault="00B44975" w:rsidP="004E39E2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:rsidR="00B44975" w:rsidRDefault="00B44975" w:rsidP="004E39E2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:rsidR="00B44975" w:rsidRDefault="00B44975" w:rsidP="00737053">
      <w:pPr>
        <w:pStyle w:val="NoSpacing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sectPr w:rsidR="00B44975" w:rsidSect="004E39E2">
      <w:footerReference w:type="default" r:id="rId7"/>
      <w:pgSz w:w="11906" w:h="16838"/>
      <w:pgMar w:top="567" w:right="850" w:bottom="426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4975" w:rsidRDefault="00B44975" w:rsidP="00D01139">
      <w:pPr>
        <w:spacing w:after="0" w:line="240" w:lineRule="auto"/>
      </w:pPr>
      <w:r>
        <w:separator/>
      </w:r>
    </w:p>
  </w:endnote>
  <w:endnote w:type="continuationSeparator" w:id="0">
    <w:p w:rsidR="00B44975" w:rsidRDefault="00B44975" w:rsidP="00D01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975" w:rsidRDefault="00B44975">
    <w:pPr>
      <w:pStyle w:val="Footer"/>
      <w:jc w:val="center"/>
    </w:pPr>
    <w:fldSimple w:instr="PAGE   \* MERGEFORMAT">
      <w:r>
        <w:rPr>
          <w:noProof/>
        </w:rPr>
        <w:t>1</w:t>
      </w:r>
    </w:fldSimple>
  </w:p>
  <w:p w:rsidR="00B44975" w:rsidRDefault="00B449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4975" w:rsidRDefault="00B44975" w:rsidP="00D01139">
      <w:pPr>
        <w:spacing w:after="0" w:line="240" w:lineRule="auto"/>
      </w:pPr>
      <w:r>
        <w:separator/>
      </w:r>
    </w:p>
  </w:footnote>
  <w:footnote w:type="continuationSeparator" w:id="0">
    <w:p w:rsidR="00B44975" w:rsidRDefault="00B44975" w:rsidP="00D01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numFmt w:val="bullet"/>
      <w:lvlText w:val="-"/>
      <w:lvlJc w:val="left"/>
      <w:pPr>
        <w:tabs>
          <w:tab w:val="num" w:pos="0"/>
        </w:tabs>
      </w:pPr>
      <w:rPr>
        <w:rFonts w:ascii="Times New Roman" w:hAnsi="Times New Roman"/>
      </w:rPr>
    </w:lvl>
  </w:abstractNum>
  <w:abstractNum w:abstractNumId="1">
    <w:nsid w:val="12CD75DB"/>
    <w:multiLevelType w:val="multilevel"/>
    <w:tmpl w:val="E528DB28"/>
    <w:lvl w:ilvl="0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cs="Times New Roman" w:hint="default"/>
      </w:rPr>
    </w:lvl>
  </w:abstractNum>
  <w:abstractNum w:abstractNumId="2">
    <w:nsid w:val="27E072A9"/>
    <w:multiLevelType w:val="hybridMultilevel"/>
    <w:tmpl w:val="8D6E21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117859"/>
    <w:multiLevelType w:val="hybridMultilevel"/>
    <w:tmpl w:val="755CBBE6"/>
    <w:lvl w:ilvl="0" w:tplc="00000001">
      <w:numFmt w:val="bullet"/>
      <w:lvlText w:val="-"/>
      <w:lvlJc w:val="left"/>
      <w:pPr>
        <w:ind w:left="1080" w:hanging="360"/>
      </w:pPr>
      <w:rPr>
        <w:rFonts w:ascii="Times New Roman" w:hAnsi="Times New Roman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A8239DE"/>
    <w:multiLevelType w:val="hybridMultilevel"/>
    <w:tmpl w:val="DDD499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3DA4397"/>
    <w:multiLevelType w:val="hybridMultilevel"/>
    <w:tmpl w:val="77EC1930"/>
    <w:lvl w:ilvl="0" w:tplc="00000001">
      <w:numFmt w:val="bullet"/>
      <w:lvlText w:val="-"/>
      <w:lvlJc w:val="left"/>
      <w:pPr>
        <w:ind w:left="1080" w:hanging="360"/>
      </w:pPr>
      <w:rPr>
        <w:rFonts w:ascii="Times New Roman" w:hAnsi="Times New Roman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A0488"/>
    <w:rsid w:val="0004514B"/>
    <w:rsid w:val="000E26AB"/>
    <w:rsid w:val="00191328"/>
    <w:rsid w:val="001C7672"/>
    <w:rsid w:val="003308EC"/>
    <w:rsid w:val="00333B07"/>
    <w:rsid w:val="003B67E2"/>
    <w:rsid w:val="003D5BE9"/>
    <w:rsid w:val="003F521E"/>
    <w:rsid w:val="004258AF"/>
    <w:rsid w:val="004D3797"/>
    <w:rsid w:val="004E39E2"/>
    <w:rsid w:val="005069B4"/>
    <w:rsid w:val="00542E4C"/>
    <w:rsid w:val="00566F9A"/>
    <w:rsid w:val="005A5ED0"/>
    <w:rsid w:val="006B6D96"/>
    <w:rsid w:val="006E0C36"/>
    <w:rsid w:val="00737053"/>
    <w:rsid w:val="00762156"/>
    <w:rsid w:val="00764777"/>
    <w:rsid w:val="007823A3"/>
    <w:rsid w:val="0079069B"/>
    <w:rsid w:val="007B68ED"/>
    <w:rsid w:val="00800765"/>
    <w:rsid w:val="008032FF"/>
    <w:rsid w:val="008232FA"/>
    <w:rsid w:val="00860513"/>
    <w:rsid w:val="008843FC"/>
    <w:rsid w:val="008948F0"/>
    <w:rsid w:val="008D38E0"/>
    <w:rsid w:val="008E19D1"/>
    <w:rsid w:val="008E5E5B"/>
    <w:rsid w:val="009D5C7E"/>
    <w:rsid w:val="00A22D5C"/>
    <w:rsid w:val="00A765BA"/>
    <w:rsid w:val="00B04013"/>
    <w:rsid w:val="00B44975"/>
    <w:rsid w:val="00B70048"/>
    <w:rsid w:val="00B80E04"/>
    <w:rsid w:val="00B9027C"/>
    <w:rsid w:val="00BB275E"/>
    <w:rsid w:val="00BD6C46"/>
    <w:rsid w:val="00C425DE"/>
    <w:rsid w:val="00CA28D7"/>
    <w:rsid w:val="00CA4E5F"/>
    <w:rsid w:val="00D01139"/>
    <w:rsid w:val="00DA0488"/>
    <w:rsid w:val="00DD3536"/>
    <w:rsid w:val="00DD41DA"/>
    <w:rsid w:val="00E534E5"/>
    <w:rsid w:val="00E9631C"/>
    <w:rsid w:val="00F1299E"/>
    <w:rsid w:val="00FD18C0"/>
    <w:rsid w:val="00FD4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6AB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DA048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E534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D011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D01139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011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01139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764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64777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4E39E2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159</Words>
  <Characters>907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2013-01-22T05:27:00Z</cp:lastPrinted>
  <dcterms:created xsi:type="dcterms:W3CDTF">2016-01-25T09:18:00Z</dcterms:created>
  <dcterms:modified xsi:type="dcterms:W3CDTF">2017-02-13T08:59:00Z</dcterms:modified>
</cp:coreProperties>
</file>